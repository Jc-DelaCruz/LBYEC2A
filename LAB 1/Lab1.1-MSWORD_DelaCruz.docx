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D15B" w14:textId="6CE84C57" w:rsidR="002E0111" w:rsidRPr="00054E7A" w:rsidRDefault="002E0111" w:rsidP="002E0111">
      <w:pPr>
        <w:pStyle w:val="GraphicAnchor"/>
      </w:pPr>
    </w:p>
    <w:tbl>
      <w:tblPr>
        <w:tblW w:w="503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2"/>
        <w:gridCol w:w="2717"/>
        <w:gridCol w:w="363"/>
        <w:gridCol w:w="724"/>
        <w:gridCol w:w="7283"/>
      </w:tblGrid>
      <w:tr w:rsidR="00CB357E" w:rsidRPr="00054E7A" w14:paraId="1CA3FB7D" w14:textId="77777777" w:rsidTr="00C8794D">
        <w:trPr>
          <w:trHeight w:val="2943"/>
        </w:trPr>
        <w:tc>
          <w:tcPr>
            <w:tcW w:w="3442" w:type="dxa"/>
            <w:gridSpan w:val="3"/>
          </w:tcPr>
          <w:p w14:paraId="580A98AF" w14:textId="4894C9D1" w:rsidR="00C8794D" w:rsidRDefault="00C8794D" w:rsidP="004F4051">
            <w:pPr>
              <w:pStyle w:val="Heading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59E93" wp14:editId="50B2BEE2">
                  <wp:extent cx="1844675" cy="1740535"/>
                  <wp:effectExtent l="0" t="0" r="317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6" b="31600"/>
                          <a:stretch/>
                        </pic:blipFill>
                        <pic:spPr bwMode="auto">
                          <a:xfrm>
                            <a:off x="0" y="0"/>
                            <a:ext cx="1844675" cy="174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A16DCB" w14:textId="411B1F83" w:rsidR="00CB357E" w:rsidRPr="00054E7A" w:rsidRDefault="00CB357E" w:rsidP="004F4051">
            <w:pPr>
              <w:pStyle w:val="Heading4"/>
            </w:pPr>
          </w:p>
        </w:tc>
        <w:tc>
          <w:tcPr>
            <w:tcW w:w="724" w:type="dxa"/>
          </w:tcPr>
          <w:p w14:paraId="67FDE780" w14:textId="6C9DDABF" w:rsidR="00CB357E" w:rsidRPr="00054E7A" w:rsidRDefault="00CB357E" w:rsidP="00B20DFA"/>
        </w:tc>
        <w:tc>
          <w:tcPr>
            <w:tcW w:w="7283" w:type="dxa"/>
            <w:vMerge w:val="restart"/>
          </w:tcPr>
          <w:p w14:paraId="12A702C7" w14:textId="3F61A572" w:rsidR="00CB357E" w:rsidRPr="00054E7A" w:rsidRDefault="005E270A" w:rsidP="00B20DFA">
            <w:pPr>
              <w:pStyle w:val="Title"/>
            </w:pPr>
            <w:r>
              <w:t>JOHN CARLO THEO S. DELA CRUZ</w:t>
            </w:r>
          </w:p>
          <w:p w14:paraId="2C2247A3" w14:textId="50401B69" w:rsidR="00CB357E" w:rsidRPr="005E270A" w:rsidRDefault="005E270A" w:rsidP="00B20DFA">
            <w:pPr>
              <w:pStyle w:val="Subtitle"/>
              <w:rPr>
                <w:color w:val="595959" w:themeColor="text1" w:themeTint="A6"/>
              </w:rPr>
            </w:pPr>
            <w:r w:rsidRPr="005E270A">
              <w:rPr>
                <w:color w:val="595959" w:themeColor="text1" w:themeTint="A6"/>
              </w:rPr>
              <w:t>Computer engineering student</w:t>
            </w:r>
          </w:p>
          <w:p w14:paraId="3A230CA9" w14:textId="69F8A4C2" w:rsidR="00CB357E" w:rsidRPr="00054E7A" w:rsidRDefault="005E270A" w:rsidP="00115B3E">
            <w:pPr>
              <w:pStyle w:val="Heading2"/>
            </w:pPr>
            <w:r>
              <w:t>WORK EXPERIENCE</w:t>
            </w:r>
          </w:p>
          <w:p w14:paraId="561D8C97" w14:textId="36B3320C" w:rsidR="00CB357E" w:rsidRDefault="00C8794D" w:rsidP="00C8794D">
            <w:pPr>
              <w:pStyle w:val="ListBullet"/>
              <w:numPr>
                <w:ilvl w:val="0"/>
                <w:numId w:val="6"/>
              </w:numPr>
            </w:pPr>
            <w:r>
              <w:t>Freelance Graphic Designer                             2019 - Present</w:t>
            </w:r>
          </w:p>
          <w:p w14:paraId="286F85E5" w14:textId="55B8A7AD" w:rsidR="005E270A" w:rsidRPr="00054E7A" w:rsidRDefault="00C8794D" w:rsidP="00115B3E">
            <w:pPr>
              <w:pStyle w:val="ListBullet"/>
              <w:numPr>
                <w:ilvl w:val="0"/>
                <w:numId w:val="6"/>
              </w:numPr>
            </w:pPr>
            <w:r>
              <w:t>Freelance Photographer                                   2019 - Present</w:t>
            </w:r>
          </w:p>
          <w:p w14:paraId="2CAF99D6" w14:textId="10B95C60" w:rsidR="001D7EC3" w:rsidRPr="00054E7A" w:rsidRDefault="001D7EC3" w:rsidP="001D7E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01A7DB3" wp14:editId="3D7B46A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70016</wp:posOffset>
                      </wp:positionV>
                      <wp:extent cx="4503761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3761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447C12" id="Straight Connector 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5.5pt" to="35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" strokeweight=".5pt">
                      <v:stroke joinstyle="miter"/>
                    </v:line>
                  </w:pict>
                </mc:Fallback>
              </mc:AlternateContent>
            </w:r>
          </w:p>
          <w:p w14:paraId="0F5B4301" w14:textId="596A82C2" w:rsidR="005E270A" w:rsidRDefault="005E270A" w:rsidP="005E270A">
            <w:pPr>
              <w:pStyle w:val="Heading2"/>
            </w:pPr>
            <w:r>
              <w:t>education</w:t>
            </w:r>
            <w:r w:rsidR="00132450">
              <w:t>AL BACKGROUND</w:t>
            </w:r>
          </w:p>
          <w:p w14:paraId="4E8288FB" w14:textId="72C080AF" w:rsidR="005E270A" w:rsidRPr="005E270A" w:rsidRDefault="005E270A" w:rsidP="005E270A"/>
          <w:p w14:paraId="2654A6AD" w14:textId="707521DF" w:rsidR="005E270A" w:rsidRDefault="005E270A" w:rsidP="005E270A">
            <w:pPr>
              <w:pStyle w:val="ListParagraph"/>
              <w:numPr>
                <w:ilvl w:val="0"/>
                <w:numId w:val="6"/>
              </w:numPr>
            </w:pPr>
            <w:r>
              <w:t>De La Salle University                                     2021-Present</w:t>
            </w:r>
          </w:p>
          <w:p w14:paraId="24CF530B" w14:textId="60BC2816" w:rsidR="005E270A" w:rsidRDefault="005E270A" w:rsidP="005E270A">
            <w:pPr>
              <w:pStyle w:val="ListParagraph"/>
            </w:pPr>
            <w:r>
              <w:t>MANILA</w:t>
            </w:r>
          </w:p>
          <w:p w14:paraId="42908371" w14:textId="72826C2A" w:rsidR="005E270A" w:rsidRPr="00554FF4" w:rsidRDefault="005E270A" w:rsidP="005E270A">
            <w:pPr>
              <w:pStyle w:val="ListParagraph"/>
              <w:rPr>
                <w:sz w:val="16"/>
                <w:szCs w:val="16"/>
              </w:rPr>
            </w:pPr>
            <w:r w:rsidRPr="00554FF4">
              <w:rPr>
                <w:sz w:val="16"/>
                <w:szCs w:val="16"/>
              </w:rPr>
              <w:t>Bachelor of Science in</w:t>
            </w:r>
          </w:p>
          <w:p w14:paraId="019B20FB" w14:textId="7277AD87" w:rsidR="005E270A" w:rsidRPr="00554FF4" w:rsidRDefault="005E270A" w:rsidP="005E270A">
            <w:pPr>
              <w:pStyle w:val="ListParagraph"/>
              <w:rPr>
                <w:sz w:val="16"/>
                <w:szCs w:val="16"/>
              </w:rPr>
            </w:pPr>
            <w:r w:rsidRPr="00554FF4">
              <w:rPr>
                <w:sz w:val="16"/>
                <w:szCs w:val="16"/>
              </w:rPr>
              <w:t>Computer Engineering</w:t>
            </w:r>
          </w:p>
          <w:p w14:paraId="7448F91E" w14:textId="04DB8E9D" w:rsidR="005E270A" w:rsidRDefault="005E270A" w:rsidP="005E270A">
            <w:pPr>
              <w:pStyle w:val="ListParagraph"/>
            </w:pPr>
          </w:p>
          <w:p w14:paraId="1BB8B931" w14:textId="5B8E85C8" w:rsidR="005E270A" w:rsidRDefault="005E270A" w:rsidP="005E270A">
            <w:pPr>
              <w:pStyle w:val="ListParagraph"/>
              <w:numPr>
                <w:ilvl w:val="0"/>
                <w:numId w:val="6"/>
              </w:numPr>
            </w:pPr>
            <w:r>
              <w:t>D</w:t>
            </w:r>
            <w:r>
              <w:t>on Bosco Technical Institute</w:t>
            </w:r>
            <w:r>
              <w:t xml:space="preserve">                      20</w:t>
            </w:r>
            <w:r>
              <w:t>08</w:t>
            </w:r>
            <w:r>
              <w:t>-</w:t>
            </w:r>
            <w:r>
              <w:t>2020</w:t>
            </w:r>
          </w:p>
          <w:p w14:paraId="1B0682C6" w14:textId="1D86F6AA" w:rsidR="005E270A" w:rsidRDefault="005E270A" w:rsidP="005E270A">
            <w:pPr>
              <w:pStyle w:val="ListParagraph"/>
            </w:pPr>
            <w:r>
              <w:t>M</w:t>
            </w:r>
            <w:r>
              <w:t>AKATI</w:t>
            </w:r>
          </w:p>
          <w:p w14:paraId="5DB1A070" w14:textId="71801517" w:rsidR="00554FF4" w:rsidRPr="00554FF4" w:rsidRDefault="00554FF4" w:rsidP="005E270A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School</w:t>
            </w:r>
          </w:p>
          <w:p w14:paraId="7D9A18DC" w14:textId="632EF32C" w:rsidR="005E270A" w:rsidRDefault="005E270A" w:rsidP="005E270A">
            <w:pPr>
              <w:pStyle w:val="ListParagraph"/>
            </w:pPr>
          </w:p>
          <w:p w14:paraId="507FE612" w14:textId="76F85B98" w:rsidR="001D7EC3" w:rsidRPr="00054E7A" w:rsidRDefault="001D7EC3" w:rsidP="001D7E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7AD7FAE" wp14:editId="1035CF65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119601</wp:posOffset>
                      </wp:positionV>
                      <wp:extent cx="4503761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37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96089" id="Straight Connector 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9.4pt" to="357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9smgEAAIg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5AA2877" w14:textId="22B1F9C2" w:rsidR="001D7EC3" w:rsidRDefault="00554FF4" w:rsidP="001D7EC3">
            <w:pPr>
              <w:pStyle w:val="Heading2"/>
            </w:pPr>
            <w:r>
              <w:t>ORGANIZATION</w:t>
            </w:r>
            <w:r w:rsidR="00132450">
              <w:t xml:space="preserve"> / AFFILIATIONS</w:t>
            </w:r>
          </w:p>
          <w:p w14:paraId="7BDF3498" w14:textId="77777777" w:rsidR="001D7EC3" w:rsidRPr="005E270A" w:rsidRDefault="001D7EC3" w:rsidP="001D7EC3"/>
          <w:p w14:paraId="3CF1A37B" w14:textId="222BF151" w:rsidR="001D7EC3" w:rsidRDefault="00554FF4" w:rsidP="001D7EC3">
            <w:pPr>
              <w:pStyle w:val="ListParagraph"/>
              <w:numPr>
                <w:ilvl w:val="0"/>
                <w:numId w:val="6"/>
              </w:numPr>
            </w:pPr>
            <w:r>
              <w:t>Assistant Vice President of Promotions</w:t>
            </w:r>
            <w:r w:rsidR="001D7EC3">
              <w:t xml:space="preserve">       2021-Present</w:t>
            </w:r>
          </w:p>
          <w:p w14:paraId="1D196DB1" w14:textId="0C89CCEA" w:rsidR="001D7EC3" w:rsidRPr="00554FF4" w:rsidRDefault="00554FF4" w:rsidP="001D7EC3">
            <w:pPr>
              <w:pStyle w:val="ListParagraph"/>
              <w:rPr>
                <w:sz w:val="16"/>
                <w:szCs w:val="16"/>
              </w:rPr>
            </w:pPr>
            <w:r w:rsidRPr="00554FF4">
              <w:rPr>
                <w:sz w:val="16"/>
                <w:szCs w:val="16"/>
              </w:rPr>
              <w:t>ACCESS (Association of Computer Engineering Student)</w:t>
            </w:r>
          </w:p>
          <w:p w14:paraId="25CCD909" w14:textId="77777777" w:rsidR="001D7EC3" w:rsidRDefault="001D7EC3" w:rsidP="001D7EC3">
            <w:pPr>
              <w:pStyle w:val="ListParagraph"/>
            </w:pPr>
          </w:p>
          <w:p w14:paraId="3EAEFB25" w14:textId="7C506C1A" w:rsidR="001D7EC3" w:rsidRDefault="00554FF4" w:rsidP="001D7EC3">
            <w:pPr>
              <w:pStyle w:val="ListParagraph"/>
              <w:numPr>
                <w:ilvl w:val="0"/>
                <w:numId w:val="6"/>
              </w:numPr>
            </w:pPr>
            <w:r>
              <w:t xml:space="preserve">Vice President                          </w:t>
            </w:r>
            <w:r w:rsidR="001D7EC3">
              <w:t xml:space="preserve">                      20</w:t>
            </w:r>
            <w:r>
              <w:t>17</w:t>
            </w:r>
            <w:r w:rsidR="001D7EC3">
              <w:t>-20</w:t>
            </w:r>
            <w:r>
              <w:t>19</w:t>
            </w:r>
          </w:p>
          <w:p w14:paraId="59E5A237" w14:textId="38792FE3" w:rsidR="001D7EC3" w:rsidRPr="00554FF4" w:rsidRDefault="00554FF4" w:rsidP="001D7EC3">
            <w:pPr>
              <w:pStyle w:val="ListParagraph"/>
              <w:rPr>
                <w:sz w:val="16"/>
                <w:szCs w:val="16"/>
              </w:rPr>
            </w:pPr>
            <w:r w:rsidRPr="00554FF4">
              <w:rPr>
                <w:sz w:val="16"/>
                <w:szCs w:val="16"/>
              </w:rPr>
              <w:t>Teatro Busko</w:t>
            </w:r>
          </w:p>
          <w:p w14:paraId="3D417A5B" w14:textId="77777777" w:rsidR="005E270A" w:rsidRDefault="005E270A" w:rsidP="00115B3E"/>
          <w:p w14:paraId="56EDA805" w14:textId="75FBB4E6" w:rsidR="00C8794D" w:rsidRDefault="00C8794D" w:rsidP="00115B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457E1AD" wp14:editId="0220E21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96965</wp:posOffset>
                      </wp:positionV>
                      <wp:extent cx="4503761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3761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4BED1" id="Straight Connector 3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7.65pt" to="354.8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" strokeweight=".5pt">
                      <v:stroke joinstyle="miter"/>
                    </v:line>
                  </w:pict>
                </mc:Fallback>
              </mc:AlternateContent>
            </w:r>
          </w:p>
          <w:p w14:paraId="7653ACE4" w14:textId="28ACC5C5" w:rsidR="00C8794D" w:rsidRDefault="00132450" w:rsidP="00C8794D">
            <w:pPr>
              <w:pStyle w:val="Heading2"/>
            </w:pPr>
            <w:r>
              <w:t xml:space="preserve">AWARDS / ACCOMPLISHMENTS </w:t>
            </w:r>
          </w:p>
          <w:p w14:paraId="031CA84F" w14:textId="77777777" w:rsidR="00C8794D" w:rsidRPr="005E270A" w:rsidRDefault="00C8794D" w:rsidP="00C8794D"/>
          <w:p w14:paraId="7D718D60" w14:textId="496C6577" w:rsidR="00C8794D" w:rsidRDefault="00132450" w:rsidP="00C8794D">
            <w:pPr>
              <w:pStyle w:val="ListParagraph"/>
              <w:numPr>
                <w:ilvl w:val="0"/>
                <w:numId w:val="6"/>
              </w:numPr>
            </w:pPr>
            <w:r w:rsidRPr="00132450">
              <w:t>Academic Excellence Award</w:t>
            </w:r>
            <w:r w:rsidR="00C8794D">
              <w:t xml:space="preserve">    </w:t>
            </w:r>
            <w:r>
              <w:t xml:space="preserve">                 2019</w:t>
            </w:r>
          </w:p>
          <w:p w14:paraId="0849A24D" w14:textId="4808BA5A" w:rsidR="00C8794D" w:rsidRDefault="00132450" w:rsidP="00C8794D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Grade 12 </w:t>
            </w:r>
          </w:p>
          <w:p w14:paraId="11E1FC9E" w14:textId="77777777" w:rsidR="00132450" w:rsidRPr="00554FF4" w:rsidRDefault="00132450" w:rsidP="00C8794D">
            <w:pPr>
              <w:pStyle w:val="ListParagraph"/>
              <w:rPr>
                <w:sz w:val="16"/>
                <w:szCs w:val="16"/>
              </w:rPr>
            </w:pPr>
          </w:p>
          <w:p w14:paraId="5578B508" w14:textId="1AD4E84C" w:rsidR="00132450" w:rsidRDefault="00132450" w:rsidP="00132450">
            <w:pPr>
              <w:pStyle w:val="ListParagraph"/>
              <w:numPr>
                <w:ilvl w:val="0"/>
                <w:numId w:val="6"/>
              </w:numPr>
            </w:pPr>
            <w:r>
              <w:t>Outstanding Member</w:t>
            </w:r>
            <w:r w:rsidRPr="00132450">
              <w:t xml:space="preserve"> Award</w:t>
            </w:r>
            <w:r>
              <w:t xml:space="preserve">                     </w:t>
            </w:r>
            <w:r>
              <w:t xml:space="preserve"> </w:t>
            </w:r>
            <w:r>
              <w:t>201</w:t>
            </w:r>
            <w:r>
              <w:t>7</w:t>
            </w:r>
          </w:p>
          <w:p w14:paraId="12C5C44F" w14:textId="04502792" w:rsidR="00132450" w:rsidRDefault="00132450" w:rsidP="00132450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Teatro Busko</w:t>
            </w:r>
          </w:p>
          <w:p w14:paraId="4CB83705" w14:textId="77777777" w:rsidR="00132450" w:rsidRDefault="00132450" w:rsidP="00132450">
            <w:pPr>
              <w:pStyle w:val="ListParagraph"/>
              <w:rPr>
                <w:sz w:val="16"/>
                <w:szCs w:val="16"/>
              </w:rPr>
            </w:pPr>
          </w:p>
          <w:p w14:paraId="3610C49E" w14:textId="03737B3E" w:rsidR="00132450" w:rsidRDefault="00132450" w:rsidP="00132450">
            <w:pPr>
              <w:pStyle w:val="ListParagraph"/>
              <w:numPr>
                <w:ilvl w:val="0"/>
                <w:numId w:val="6"/>
              </w:numPr>
            </w:pPr>
            <w:r w:rsidRPr="00132450">
              <w:t>Academic Excellence Award</w:t>
            </w:r>
            <w:r>
              <w:t xml:space="preserve">                     201</w:t>
            </w:r>
            <w:r w:rsidR="00CD3295">
              <w:t>7</w:t>
            </w:r>
          </w:p>
          <w:p w14:paraId="300DCDFC" w14:textId="3C274690" w:rsidR="00C8794D" w:rsidRPr="00132450" w:rsidRDefault="00132450" w:rsidP="00132450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 1</w:t>
            </w:r>
            <w:r w:rsidR="00CD329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9E2194" w:rsidRPr="00054E7A" w14:paraId="23A59A5B" w14:textId="77777777" w:rsidTr="00C8794D">
        <w:trPr>
          <w:trHeight w:val="531"/>
        </w:trPr>
        <w:tc>
          <w:tcPr>
            <w:tcW w:w="362" w:type="dxa"/>
          </w:tcPr>
          <w:p w14:paraId="59F3B410" w14:textId="77777777" w:rsidR="009E2194" w:rsidRPr="00054E7A" w:rsidRDefault="009E2194" w:rsidP="00231455">
            <w:pPr>
              <w:pStyle w:val="Heading4"/>
            </w:pPr>
          </w:p>
        </w:tc>
        <w:tc>
          <w:tcPr>
            <w:tcW w:w="2717" w:type="dxa"/>
            <w:tcBorders>
              <w:bottom w:val="single" w:sz="4" w:space="0" w:color="FFFFFF" w:themeColor="background1"/>
            </w:tcBorders>
          </w:tcPr>
          <w:p w14:paraId="754FB8DA" w14:textId="77777777" w:rsidR="009E2194" w:rsidRPr="00054E7A" w:rsidRDefault="00146A89" w:rsidP="00231455">
            <w:pPr>
              <w:pStyle w:val="Heading4"/>
            </w:pPr>
            <w:sdt>
              <w:sdtPr>
                <w:id w:val="182481036"/>
                <w:placeholder>
                  <w:docPart w:val="38A372072DBB404DACFE55589DF5422C"/>
                </w:placeholder>
                <w:temporary/>
                <w:showingPlcHdr/>
                <w15:appearance w15:val="hidden"/>
              </w:sdtPr>
              <w:sdtEndPr/>
              <w:sdtContent>
                <w:r w:rsidR="009E2194" w:rsidRPr="00054E7A">
                  <w:t>C O N T A C T</w:t>
                </w:r>
              </w:sdtContent>
            </w:sdt>
          </w:p>
        </w:tc>
        <w:tc>
          <w:tcPr>
            <w:tcW w:w="362" w:type="dxa"/>
          </w:tcPr>
          <w:p w14:paraId="0E738ABE" w14:textId="77777777" w:rsidR="009E2194" w:rsidRPr="00054E7A" w:rsidRDefault="009E2194" w:rsidP="00231455">
            <w:pPr>
              <w:pStyle w:val="Heading4"/>
            </w:pPr>
          </w:p>
        </w:tc>
        <w:tc>
          <w:tcPr>
            <w:tcW w:w="724" w:type="dxa"/>
          </w:tcPr>
          <w:p w14:paraId="019E6522" w14:textId="1960D82D" w:rsidR="009E2194" w:rsidRPr="00054E7A" w:rsidRDefault="009E2194" w:rsidP="00B20DFA">
            <w:pPr>
              <w:pStyle w:val="Heading4"/>
            </w:pPr>
          </w:p>
        </w:tc>
        <w:tc>
          <w:tcPr>
            <w:tcW w:w="7283" w:type="dxa"/>
            <w:vMerge/>
          </w:tcPr>
          <w:p w14:paraId="349A6F1E" w14:textId="77777777" w:rsidR="009E2194" w:rsidRPr="00054E7A" w:rsidRDefault="009E2194" w:rsidP="00B20DFA">
            <w:pPr>
              <w:pStyle w:val="Title"/>
            </w:pPr>
          </w:p>
        </w:tc>
      </w:tr>
      <w:tr w:rsidR="00231455" w:rsidRPr="00054E7A" w14:paraId="294D7885" w14:textId="77777777" w:rsidTr="00C8794D">
        <w:trPr>
          <w:trHeight w:val="609"/>
        </w:trPr>
        <w:tc>
          <w:tcPr>
            <w:tcW w:w="3442" w:type="dxa"/>
            <w:gridSpan w:val="3"/>
            <w:vAlign w:val="center"/>
          </w:tcPr>
          <w:p w14:paraId="231F6CD7" w14:textId="5B3D587E"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w:drawing>
                <wp:anchor distT="0" distB="0" distL="114300" distR="114300" simplePos="0" relativeHeight="251743232" behindDoc="0" locked="0" layoutInCell="1" allowOverlap="1" wp14:anchorId="76DB3F19" wp14:editId="7E6F4BBC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8255</wp:posOffset>
                  </wp:positionV>
                  <wp:extent cx="143510" cy="143510"/>
                  <wp:effectExtent l="0" t="0" r="8890" b="8890"/>
                  <wp:wrapSquare wrapText="bothSides"/>
                  <wp:docPr id="1" name="Picture 1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4E7A">
              <w:rPr>
                <w:sz w:val="22"/>
                <w:szCs w:val="22"/>
              </w:rPr>
              <w:t xml:space="preserve"> </w:t>
            </w:r>
            <w:r w:rsidR="005E270A" w:rsidRPr="005E270A">
              <w:rPr>
                <w:sz w:val="18"/>
                <w:szCs w:val="18"/>
              </w:rPr>
              <w:t>john_carlo_delacruz@dlsu.edu.ph</w:t>
            </w:r>
          </w:p>
        </w:tc>
        <w:tc>
          <w:tcPr>
            <w:tcW w:w="724" w:type="dxa"/>
            <w:vMerge w:val="restart"/>
          </w:tcPr>
          <w:p w14:paraId="079F32C9" w14:textId="008FAF65" w:rsidR="00231455" w:rsidRPr="00054E7A" w:rsidRDefault="00231455" w:rsidP="00B20DFA">
            <w:r w:rsidRPr="00054E7A">
              <w:t xml:space="preserve"> </w:t>
            </w:r>
          </w:p>
        </w:tc>
        <w:tc>
          <w:tcPr>
            <w:tcW w:w="7283" w:type="dxa"/>
            <w:vMerge/>
          </w:tcPr>
          <w:p w14:paraId="016C0D78" w14:textId="77777777" w:rsidR="00231455" w:rsidRPr="00054E7A" w:rsidRDefault="00231455" w:rsidP="00B20DFA">
            <w:pPr>
              <w:pStyle w:val="Title"/>
            </w:pPr>
          </w:p>
        </w:tc>
      </w:tr>
      <w:tr w:rsidR="00231455" w:rsidRPr="00054E7A" w14:paraId="06C6AB2F" w14:textId="77777777" w:rsidTr="00C8794D">
        <w:trPr>
          <w:trHeight w:val="531"/>
        </w:trPr>
        <w:tc>
          <w:tcPr>
            <w:tcW w:w="3442" w:type="dxa"/>
            <w:gridSpan w:val="3"/>
            <w:vAlign w:val="center"/>
          </w:tcPr>
          <w:p w14:paraId="1C153FD4" w14:textId="05DEFC2D"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noProof/>
                <w:sz w:val="22"/>
                <w:szCs w:val="22"/>
                <w:lang w:eastAsia="en-AU"/>
              </w:rPr>
              <mc:AlternateContent>
                <mc:Choice Requires="wpg">
                  <w:drawing>
                    <wp:anchor distT="0" distB="0" distL="114300" distR="71755" simplePos="0" relativeHeight="251741184" behindDoc="0" locked="0" layoutInCell="1" allowOverlap="1" wp14:anchorId="19B0A46A" wp14:editId="19C74CE4">
                      <wp:simplePos x="0" y="0"/>
                      <wp:positionH relativeFrom="column">
                        <wp:posOffset>-205105</wp:posOffset>
                      </wp:positionH>
                      <wp:positionV relativeFrom="paragraph">
                        <wp:posOffset>22225</wp:posOffset>
                      </wp:positionV>
                      <wp:extent cx="75565" cy="140335"/>
                      <wp:effectExtent l="57150" t="38100" r="57785" b="31115"/>
                      <wp:wrapSquare wrapText="bothSides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75565" cy="14033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F73A1" id="Graphic 38" o:spid="_x0000_s1026" alt="&quot;&quot;" style="position:absolute;margin-left:-16.15pt;margin-top:1.75pt;width:5.95pt;height:11.05pt;z-index:251741184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">
                      <o:lock v:ext="edit" aspectratio="t"/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  <w:r w:rsidRPr="00054E7A">
              <w:rPr>
                <w:sz w:val="22"/>
                <w:szCs w:val="22"/>
              </w:rPr>
              <w:t xml:space="preserve"> </w:t>
            </w:r>
            <w:r w:rsidR="005E270A">
              <w:rPr>
                <w:sz w:val="22"/>
                <w:szCs w:val="22"/>
              </w:rPr>
              <w:t>09959847319</w:t>
            </w:r>
          </w:p>
        </w:tc>
        <w:tc>
          <w:tcPr>
            <w:tcW w:w="724" w:type="dxa"/>
            <w:vMerge/>
          </w:tcPr>
          <w:p w14:paraId="763E6381" w14:textId="77777777" w:rsidR="00231455" w:rsidRPr="00054E7A" w:rsidRDefault="00231455" w:rsidP="00B20DFA"/>
        </w:tc>
        <w:tc>
          <w:tcPr>
            <w:tcW w:w="7283" w:type="dxa"/>
            <w:vMerge/>
          </w:tcPr>
          <w:p w14:paraId="527C549B" w14:textId="77777777" w:rsidR="00231455" w:rsidRPr="00054E7A" w:rsidRDefault="00231455" w:rsidP="00B20DFA">
            <w:pPr>
              <w:pStyle w:val="Title"/>
            </w:pPr>
          </w:p>
        </w:tc>
      </w:tr>
      <w:tr w:rsidR="00231455" w:rsidRPr="00054E7A" w14:paraId="4B037F98" w14:textId="77777777" w:rsidTr="00C8794D">
        <w:trPr>
          <w:trHeight w:val="531"/>
        </w:trPr>
        <w:tc>
          <w:tcPr>
            <w:tcW w:w="3442" w:type="dxa"/>
            <w:gridSpan w:val="3"/>
            <w:vAlign w:val="center"/>
          </w:tcPr>
          <w:p w14:paraId="0EA1DAA2" w14:textId="3AC53E23" w:rsidR="00231455" w:rsidRPr="00054E7A" w:rsidRDefault="00231455" w:rsidP="00D2008A">
            <w:pPr>
              <w:pStyle w:val="Contact1"/>
              <w:rPr>
                <w:sz w:val="22"/>
                <w:szCs w:val="22"/>
              </w:rPr>
            </w:pPr>
            <w:r w:rsidRPr="00054E7A">
              <w:rPr>
                <w:sz w:val="22"/>
                <w:szCs w:val="22"/>
              </w:rPr>
              <w:t xml:space="preserve"> </w:t>
            </w:r>
          </w:p>
        </w:tc>
        <w:tc>
          <w:tcPr>
            <w:tcW w:w="724" w:type="dxa"/>
            <w:vMerge/>
          </w:tcPr>
          <w:p w14:paraId="724D20EF" w14:textId="77777777" w:rsidR="00231455" w:rsidRPr="00054E7A" w:rsidRDefault="00231455" w:rsidP="00B20DFA"/>
        </w:tc>
        <w:tc>
          <w:tcPr>
            <w:tcW w:w="7283" w:type="dxa"/>
            <w:vMerge/>
          </w:tcPr>
          <w:p w14:paraId="13F577D9" w14:textId="77777777" w:rsidR="00231455" w:rsidRPr="00054E7A" w:rsidRDefault="00231455" w:rsidP="00B20DFA">
            <w:pPr>
              <w:pStyle w:val="Title"/>
            </w:pPr>
          </w:p>
        </w:tc>
      </w:tr>
      <w:tr w:rsidR="002E0111" w:rsidRPr="00054E7A" w14:paraId="287095CD" w14:textId="77777777" w:rsidTr="00C8794D">
        <w:trPr>
          <w:trHeight w:val="1558"/>
        </w:trPr>
        <w:tc>
          <w:tcPr>
            <w:tcW w:w="3442" w:type="dxa"/>
            <w:gridSpan w:val="3"/>
            <w:vAlign w:val="center"/>
          </w:tcPr>
          <w:p w14:paraId="558C14EF" w14:textId="2EB2CCA7" w:rsidR="001D7EC3" w:rsidRDefault="001D7EC3" w:rsidP="001D7EC3">
            <w:pPr>
              <w:pStyle w:val="Contact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7" behindDoc="1" locked="0" layoutInCell="1" allowOverlap="1" wp14:anchorId="5060576E" wp14:editId="2B0B766B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-5063490</wp:posOffset>
                      </wp:positionV>
                      <wp:extent cx="2819400" cy="1141158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0" cy="11411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FD772" id="Rectangle 3" o:spid="_x0000_s1026" style="position:absolute;margin-left:-26.25pt;margin-top:-398.7pt;width:222pt;height:898.55pt;z-index:-2516510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" fillcolor="black [3200]" stroked="f">
                      <v:fill opacity="32896f"/>
                    </v:rect>
                  </w:pict>
                </mc:Fallback>
              </mc:AlternateContent>
            </w:r>
            <w:r>
              <w:t>#130, E. Aguinaldo Ave. Phase 1. AFPOVAI.</w:t>
            </w:r>
          </w:p>
          <w:p w14:paraId="6042DA29" w14:textId="7230CF42" w:rsidR="002E0111" w:rsidRPr="00054E7A" w:rsidRDefault="005E270A" w:rsidP="001D7EC3">
            <w:pPr>
              <w:pStyle w:val="Contact2"/>
            </w:pPr>
            <w:r>
              <w:t>Taguig City, Philippines</w:t>
            </w:r>
          </w:p>
          <w:p w14:paraId="7FB83EF7" w14:textId="77777777" w:rsidR="002E0111" w:rsidRPr="00054E7A" w:rsidRDefault="002E0111" w:rsidP="00B20DFA">
            <w:pPr>
              <w:pStyle w:val="Contact2"/>
            </w:pPr>
            <w:r w:rsidRPr="00054E7A">
              <w:rPr>
                <w:noProof/>
                <w:lang w:eastAsia="en-AU"/>
              </w:rPr>
              <w:drawing>
                <wp:inline distT="0" distB="0" distL="0" distR="0" wp14:anchorId="4A5286AF" wp14:editId="5B05C156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  <w:vMerge/>
          </w:tcPr>
          <w:p w14:paraId="5A549565" w14:textId="77777777" w:rsidR="002E0111" w:rsidRPr="00054E7A" w:rsidRDefault="002E0111" w:rsidP="00B20DFA"/>
        </w:tc>
        <w:tc>
          <w:tcPr>
            <w:tcW w:w="7283" w:type="dxa"/>
            <w:vMerge/>
          </w:tcPr>
          <w:p w14:paraId="79F433B5" w14:textId="77777777" w:rsidR="002E0111" w:rsidRPr="00054E7A" w:rsidRDefault="002E0111" w:rsidP="00B20DFA">
            <w:pPr>
              <w:pStyle w:val="Title"/>
            </w:pPr>
          </w:p>
        </w:tc>
      </w:tr>
      <w:tr w:rsidR="002E0111" w:rsidRPr="00054E7A" w14:paraId="61513FA0" w14:textId="77777777" w:rsidTr="00C8794D">
        <w:trPr>
          <w:trHeight w:val="1208"/>
        </w:trPr>
        <w:tc>
          <w:tcPr>
            <w:tcW w:w="3442" w:type="dxa"/>
            <w:gridSpan w:val="3"/>
          </w:tcPr>
          <w:p w14:paraId="022F9472" w14:textId="1DBAB99C" w:rsidR="002E0111" w:rsidRPr="00054E7A" w:rsidRDefault="001D7EC3" w:rsidP="00B20DF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5331FF68" wp14:editId="7F3310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419100</wp:posOffset>
                      </wp:positionV>
                      <wp:extent cx="2360930" cy="244284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2442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05CF4D" w14:textId="77777777" w:rsidR="002D46C4" w:rsidRDefault="002D46C4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SKILL and</w:t>
                                  </w:r>
                                </w:p>
                                <w:p w14:paraId="408E5AB4" w14:textId="66EEA87E" w:rsidR="001D7EC3" w:rsidRPr="001D7EC3" w:rsidRDefault="001D7EC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EXPERIENCE</w:t>
                                  </w:r>
                                  <w:r w:rsidR="002D46C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</w:t>
                                  </w:r>
                                </w:p>
                                <w:p w14:paraId="1B4B4BD4" w14:textId="32A8D444" w:rsidR="001D7EC3" w:rsidRDefault="001D7E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1E3FCCA" w14:textId="635C4536" w:rsidR="001D7EC3" w:rsidRDefault="001D7E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MS Word, Excel, PowerPoint</w:t>
                                  </w:r>
                                </w:p>
                                <w:p w14:paraId="35066EA3" w14:textId="65D819E8" w:rsidR="001D7EC3" w:rsidRDefault="001D7EC3" w:rsidP="001D7EC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5 Years</w:t>
                                  </w:r>
                                </w:p>
                                <w:p w14:paraId="2E66CBB3" w14:textId="717BE1F4" w:rsidR="001D7EC3" w:rsidRDefault="001D7EC3" w:rsidP="001D7E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Adobe Premiere Pro </w:t>
                                  </w:r>
                                </w:p>
                                <w:p w14:paraId="389840E2" w14:textId="00FC531B" w:rsidR="001D7EC3" w:rsidRDefault="001D7EC3" w:rsidP="001D7EC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 Years</w:t>
                                  </w:r>
                                </w:p>
                                <w:p w14:paraId="6B0CDF50" w14:textId="3299B3AD" w:rsidR="001D7EC3" w:rsidRDefault="001D7EC3" w:rsidP="001D7E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Adobe Photoshop</w:t>
                                  </w:r>
                                </w:p>
                                <w:p w14:paraId="0AC3B1AE" w14:textId="02E3C68F" w:rsidR="001D7EC3" w:rsidRPr="001D7EC3" w:rsidRDefault="001D7EC3" w:rsidP="001D7EC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 Years</w:t>
                                  </w:r>
                                </w:p>
                                <w:p w14:paraId="60B812E3" w14:textId="77777777" w:rsidR="001D7EC3" w:rsidRPr="001D7EC3" w:rsidRDefault="001D7EC3" w:rsidP="001D7E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720CE43" w14:textId="77777777" w:rsidR="001D7EC3" w:rsidRPr="001D7EC3" w:rsidRDefault="001D7EC3" w:rsidP="001D7E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AF0B048" w14:textId="5921E7D9" w:rsidR="001D7EC3" w:rsidRDefault="001D7EC3" w:rsidP="001D7E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4C86446" w14:textId="77777777" w:rsidR="001D7EC3" w:rsidRPr="001D7EC3" w:rsidRDefault="001D7EC3" w:rsidP="001D7EC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31FF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33pt;width:185.9pt;height:192.3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" filled="f" stroked="f">
                      <v:textbox>
                        <w:txbxContent>
                          <w:p w14:paraId="5105CF4D" w14:textId="77777777" w:rsidR="002D46C4" w:rsidRDefault="002D46C4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 and</w:t>
                            </w:r>
                          </w:p>
                          <w:p w14:paraId="408E5AB4" w14:textId="66EEA87E" w:rsidR="001D7EC3" w:rsidRPr="001D7EC3" w:rsidRDefault="001D7EC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EXPERIENCE</w:t>
                            </w:r>
                            <w:r w:rsidR="002D46C4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14:paraId="1B4B4BD4" w14:textId="32A8D444" w:rsidR="001D7EC3" w:rsidRDefault="001D7EC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1E3FCCA" w14:textId="635C4536" w:rsidR="001D7EC3" w:rsidRDefault="001D7EC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MS Word, Excel, PowerPoint</w:t>
                            </w:r>
                          </w:p>
                          <w:p w14:paraId="35066EA3" w14:textId="65D819E8" w:rsidR="001D7EC3" w:rsidRDefault="001D7EC3" w:rsidP="001D7EC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 Years</w:t>
                            </w:r>
                          </w:p>
                          <w:p w14:paraId="2E66CBB3" w14:textId="717BE1F4" w:rsidR="001D7EC3" w:rsidRDefault="001D7EC3" w:rsidP="001D7EC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Adobe Premiere Pro </w:t>
                            </w:r>
                          </w:p>
                          <w:p w14:paraId="389840E2" w14:textId="00FC531B" w:rsidR="001D7EC3" w:rsidRDefault="001D7EC3" w:rsidP="001D7EC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 Years</w:t>
                            </w:r>
                          </w:p>
                          <w:p w14:paraId="6B0CDF50" w14:textId="3299B3AD" w:rsidR="001D7EC3" w:rsidRDefault="001D7EC3" w:rsidP="001D7EC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Adobe Photoshop</w:t>
                            </w:r>
                          </w:p>
                          <w:p w14:paraId="0AC3B1AE" w14:textId="02E3C68F" w:rsidR="001D7EC3" w:rsidRPr="001D7EC3" w:rsidRDefault="001D7EC3" w:rsidP="001D7EC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 Years</w:t>
                            </w:r>
                          </w:p>
                          <w:p w14:paraId="60B812E3" w14:textId="77777777" w:rsidR="001D7EC3" w:rsidRPr="001D7EC3" w:rsidRDefault="001D7EC3" w:rsidP="001D7EC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720CE43" w14:textId="77777777" w:rsidR="001D7EC3" w:rsidRPr="001D7EC3" w:rsidRDefault="001D7EC3" w:rsidP="001D7EC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AF0B048" w14:textId="5921E7D9" w:rsidR="001D7EC3" w:rsidRDefault="001D7EC3" w:rsidP="001D7EC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4C86446" w14:textId="77777777" w:rsidR="001D7EC3" w:rsidRPr="001D7EC3" w:rsidRDefault="001D7EC3" w:rsidP="001D7EC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24" w:type="dxa"/>
            <w:vMerge/>
          </w:tcPr>
          <w:p w14:paraId="765E8B03" w14:textId="77777777" w:rsidR="002E0111" w:rsidRPr="00054E7A" w:rsidRDefault="002E0111" w:rsidP="00B20DFA"/>
        </w:tc>
        <w:tc>
          <w:tcPr>
            <w:tcW w:w="7283" w:type="dxa"/>
            <w:vMerge/>
          </w:tcPr>
          <w:p w14:paraId="2407FBBD" w14:textId="77777777" w:rsidR="002E0111" w:rsidRPr="00054E7A" w:rsidRDefault="002E0111" w:rsidP="00B20DFA">
            <w:pPr>
              <w:pStyle w:val="Title"/>
            </w:pPr>
          </w:p>
        </w:tc>
      </w:tr>
    </w:tbl>
    <w:p w14:paraId="7AEA988F" w14:textId="215D8139" w:rsidR="00871DB8" w:rsidRPr="00054E7A" w:rsidRDefault="00871DB8"/>
    <w:sectPr w:rsidR="00871DB8" w:rsidRPr="00054E7A" w:rsidSect="00F97FD3">
      <w:pgSz w:w="12240" w:h="15840" w:code="1"/>
      <w:pgMar w:top="72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BA91" w14:textId="77777777" w:rsidR="00146A89" w:rsidRDefault="00146A89" w:rsidP="00AA35A8">
      <w:pPr>
        <w:spacing w:line="240" w:lineRule="auto"/>
      </w:pPr>
      <w:r>
        <w:separator/>
      </w:r>
    </w:p>
  </w:endnote>
  <w:endnote w:type="continuationSeparator" w:id="0">
    <w:p w14:paraId="2ABCA1DE" w14:textId="77777777" w:rsidR="00146A89" w:rsidRDefault="00146A89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15F5" w14:textId="77777777" w:rsidR="00146A89" w:rsidRDefault="00146A89" w:rsidP="00AA35A8">
      <w:pPr>
        <w:spacing w:line="240" w:lineRule="auto"/>
      </w:pPr>
      <w:r>
        <w:separator/>
      </w:r>
    </w:p>
  </w:footnote>
  <w:footnote w:type="continuationSeparator" w:id="0">
    <w:p w14:paraId="3C5FD0A7" w14:textId="77777777" w:rsidR="00146A89" w:rsidRDefault="00146A89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5.05pt;height:15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267" type="#_x0000_t75" style="width:15.05pt;height:15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8A238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5708"/>
    <w:multiLevelType w:val="hybridMultilevel"/>
    <w:tmpl w:val="35F0B83C"/>
    <w:lvl w:ilvl="0" w:tplc="0AC452A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11FA4"/>
    <w:multiLevelType w:val="hybridMultilevel"/>
    <w:tmpl w:val="3114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0A"/>
    <w:rsid w:val="00016073"/>
    <w:rsid w:val="00033263"/>
    <w:rsid w:val="000334C1"/>
    <w:rsid w:val="0003364E"/>
    <w:rsid w:val="000430EE"/>
    <w:rsid w:val="00054E7A"/>
    <w:rsid w:val="000873F6"/>
    <w:rsid w:val="000B286F"/>
    <w:rsid w:val="000D134B"/>
    <w:rsid w:val="00112736"/>
    <w:rsid w:val="00115B3E"/>
    <w:rsid w:val="00124ED6"/>
    <w:rsid w:val="00132450"/>
    <w:rsid w:val="00146A89"/>
    <w:rsid w:val="00167789"/>
    <w:rsid w:val="00194704"/>
    <w:rsid w:val="001B160B"/>
    <w:rsid w:val="001D7EC3"/>
    <w:rsid w:val="00203213"/>
    <w:rsid w:val="002236D5"/>
    <w:rsid w:val="00231455"/>
    <w:rsid w:val="002328C8"/>
    <w:rsid w:val="00243756"/>
    <w:rsid w:val="0027193E"/>
    <w:rsid w:val="002C4E0C"/>
    <w:rsid w:val="002D46C4"/>
    <w:rsid w:val="002E0111"/>
    <w:rsid w:val="002E7306"/>
    <w:rsid w:val="00331DCE"/>
    <w:rsid w:val="00352A17"/>
    <w:rsid w:val="003B4AEF"/>
    <w:rsid w:val="004078AF"/>
    <w:rsid w:val="00415CF3"/>
    <w:rsid w:val="004455D4"/>
    <w:rsid w:val="00453A7B"/>
    <w:rsid w:val="004936B2"/>
    <w:rsid w:val="004A28EA"/>
    <w:rsid w:val="004F4051"/>
    <w:rsid w:val="0050661B"/>
    <w:rsid w:val="00554FF4"/>
    <w:rsid w:val="005E270A"/>
    <w:rsid w:val="006A1E18"/>
    <w:rsid w:val="006C7F5A"/>
    <w:rsid w:val="00722798"/>
    <w:rsid w:val="00760E56"/>
    <w:rsid w:val="00791376"/>
    <w:rsid w:val="007B1BDE"/>
    <w:rsid w:val="007B3003"/>
    <w:rsid w:val="007F5CE5"/>
    <w:rsid w:val="00831977"/>
    <w:rsid w:val="00871DB8"/>
    <w:rsid w:val="00885947"/>
    <w:rsid w:val="00887E05"/>
    <w:rsid w:val="008A171A"/>
    <w:rsid w:val="008F180B"/>
    <w:rsid w:val="008F48B9"/>
    <w:rsid w:val="009049BC"/>
    <w:rsid w:val="00985945"/>
    <w:rsid w:val="009D5812"/>
    <w:rsid w:val="009D646A"/>
    <w:rsid w:val="009E2194"/>
    <w:rsid w:val="00A633B0"/>
    <w:rsid w:val="00AA1166"/>
    <w:rsid w:val="00AA35A8"/>
    <w:rsid w:val="00AE562D"/>
    <w:rsid w:val="00B8453F"/>
    <w:rsid w:val="00B85473"/>
    <w:rsid w:val="00BE5968"/>
    <w:rsid w:val="00BE71CF"/>
    <w:rsid w:val="00C62E97"/>
    <w:rsid w:val="00C8794D"/>
    <w:rsid w:val="00CB357E"/>
    <w:rsid w:val="00CB3E40"/>
    <w:rsid w:val="00CD3295"/>
    <w:rsid w:val="00CF22B3"/>
    <w:rsid w:val="00D2008A"/>
    <w:rsid w:val="00D86385"/>
    <w:rsid w:val="00D95726"/>
    <w:rsid w:val="00DB472D"/>
    <w:rsid w:val="00DE5F88"/>
    <w:rsid w:val="00DF2298"/>
    <w:rsid w:val="00DF3F98"/>
    <w:rsid w:val="00E067BA"/>
    <w:rsid w:val="00EB5077"/>
    <w:rsid w:val="00EB74E8"/>
    <w:rsid w:val="00EC0F79"/>
    <w:rsid w:val="00F30552"/>
    <w:rsid w:val="00F46BDB"/>
    <w:rsid w:val="00F677EF"/>
    <w:rsid w:val="00F97FD3"/>
    <w:rsid w:val="00FA486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569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FD3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2E0111"/>
    <w:pPr>
      <w:spacing w:after="120"/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2E0111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GraphicAnchor">
    <w:name w:val="Graphic Anchor"/>
    <w:basedOn w:val="Normal"/>
    <w:qFormat/>
    <w:rsid w:val="002E0111"/>
    <w:rPr>
      <w:sz w:val="2"/>
    </w:rPr>
  </w:style>
  <w:style w:type="paragraph" w:styleId="ListBullet">
    <w:name w:val="List Bullet"/>
    <w:basedOn w:val="Normal"/>
    <w:uiPriority w:val="99"/>
    <w:qFormat/>
    <w:rsid w:val="00D2008A"/>
    <w:pPr>
      <w:numPr>
        <w:numId w:val="5"/>
      </w:numPr>
      <w:spacing w:before="240" w:after="240" w:line="400" w:lineRule="exact"/>
      <w:contextualSpacing/>
    </w:pPr>
    <w:rPr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%20Dela%20Cruz\Downloads\tf1137961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A372072DBB404DACFE55589DF54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B8121-B782-40C3-84A5-1F1813D5303E}"/>
      </w:docPartPr>
      <w:docPartBody>
        <w:p w:rsidR="00000000" w:rsidRDefault="007A0447">
          <w:pPr>
            <w:pStyle w:val="38A372072DBB404DACFE55589DF5422C"/>
          </w:pPr>
          <w:r w:rsidRPr="00054E7A">
            <w:t>C O N T A C 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0"/>
    <w:rsid w:val="007A0447"/>
    <w:rsid w:val="00D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E774A2C5244BAB1816298C889918A">
    <w:name w:val="466E774A2C5244BAB1816298C889918A"/>
  </w:style>
  <w:style w:type="paragraph" w:customStyle="1" w:styleId="D674CE06408E4DA6A910A4A7CBA1B792">
    <w:name w:val="D674CE06408E4DA6A910A4A7CBA1B792"/>
  </w:style>
  <w:style w:type="paragraph" w:customStyle="1" w:styleId="8BB6FDD3E41E49BE863F46EED89643DA">
    <w:name w:val="8BB6FDD3E41E49BE863F46EED89643DA"/>
  </w:style>
  <w:style w:type="paragraph" w:customStyle="1" w:styleId="77E51EB39691489A919BD39C52BF0870">
    <w:name w:val="77E51EB39691489A919BD39C52BF0870"/>
  </w:style>
  <w:style w:type="paragraph" w:customStyle="1" w:styleId="7C7794D598EC4281929B9A54E5188400">
    <w:name w:val="7C7794D598EC4281929B9A54E5188400"/>
  </w:style>
  <w:style w:type="paragraph" w:customStyle="1" w:styleId="565F0A4482EC48A58133D39DAEE09A6A">
    <w:name w:val="565F0A4482EC48A58133D39DAEE09A6A"/>
  </w:style>
  <w:style w:type="paragraph" w:customStyle="1" w:styleId="0B33E0B541164AFB8B57E0975E11D99D">
    <w:name w:val="0B33E0B541164AFB8B57E0975E11D99D"/>
  </w:style>
  <w:style w:type="paragraph" w:customStyle="1" w:styleId="3C52F25B73F04B79872F197FCD855AEF">
    <w:name w:val="3C52F25B73F04B79872F197FCD855AEF"/>
  </w:style>
  <w:style w:type="paragraph" w:customStyle="1" w:styleId="2E2D4338300E49E7B3198F5DED5817E8">
    <w:name w:val="2E2D4338300E49E7B3198F5DED5817E8"/>
  </w:style>
  <w:style w:type="paragraph" w:customStyle="1" w:styleId="0E939B13BD56479996C11AA5CC5E55EA">
    <w:name w:val="0E939B13BD56479996C11AA5CC5E55EA"/>
  </w:style>
  <w:style w:type="paragraph" w:customStyle="1" w:styleId="62BECF772C264337B73DB624A92DAAF9">
    <w:name w:val="62BECF772C264337B73DB624A92DAAF9"/>
  </w:style>
  <w:style w:type="paragraph" w:customStyle="1" w:styleId="86F900183FBB45688AF4E2D0E71937F2">
    <w:name w:val="86F900183FBB45688AF4E2D0E71937F2"/>
  </w:style>
  <w:style w:type="paragraph" w:customStyle="1" w:styleId="5D310180E2A04B0FAA2B724AF7F8A73E">
    <w:name w:val="5D310180E2A04B0FAA2B724AF7F8A73E"/>
  </w:style>
  <w:style w:type="paragraph" w:customStyle="1" w:styleId="2A7B598505F9487BB71E60DFE0A8BABF">
    <w:name w:val="2A7B598505F9487BB71E60DFE0A8BABF"/>
  </w:style>
  <w:style w:type="paragraph" w:customStyle="1" w:styleId="074B194B56CD4488A84C61855886BBB7">
    <w:name w:val="074B194B56CD4488A84C61855886BBB7"/>
  </w:style>
  <w:style w:type="paragraph" w:customStyle="1" w:styleId="38A372072DBB404DACFE55589DF5422C">
    <w:name w:val="38A372072DBB404DACFE55589DF5422C"/>
  </w:style>
  <w:style w:type="paragraph" w:customStyle="1" w:styleId="9DF14BD6072647C59BC9D721C98B43AD">
    <w:name w:val="9DF14BD6072647C59BC9D721C98B43AD"/>
  </w:style>
  <w:style w:type="paragraph" w:customStyle="1" w:styleId="F193A6FCBEF24BD0AE2972F572F7E954">
    <w:name w:val="F193A6FCBEF24BD0AE2972F572F7E954"/>
  </w:style>
  <w:style w:type="paragraph" w:customStyle="1" w:styleId="CB5ED3480A47428D81E2BC4491715381">
    <w:name w:val="CB5ED3480A47428D81E2BC4491715381"/>
  </w:style>
  <w:style w:type="paragraph" w:customStyle="1" w:styleId="97A57BDFDD0E494B83CAE402155991EF">
    <w:name w:val="97A57BDFDD0E494B83CAE402155991EF"/>
  </w:style>
  <w:style w:type="paragraph" w:customStyle="1" w:styleId="84612C164F0D482F822A8B8CF619CF87">
    <w:name w:val="84612C164F0D482F822A8B8CF619CF87"/>
  </w:style>
  <w:style w:type="paragraph" w:customStyle="1" w:styleId="A2CBF62D2EA048E3A5B917DD90463438">
    <w:name w:val="A2CBF62D2EA048E3A5B917DD90463438"/>
  </w:style>
  <w:style w:type="paragraph" w:customStyle="1" w:styleId="41795DA4F09B4021BE681008485BEB24">
    <w:name w:val="41795DA4F09B4021BE681008485BEB24"/>
  </w:style>
  <w:style w:type="paragraph" w:customStyle="1" w:styleId="4622F5EAF09C416BBE95B73AF3511324">
    <w:name w:val="4622F5EAF09C416BBE95B73AF3511324"/>
  </w:style>
  <w:style w:type="paragraph" w:customStyle="1" w:styleId="3ADDF4794A5347428736BFAC441BF6E5">
    <w:name w:val="3ADDF4794A5347428736BFAC441BF6E5"/>
  </w:style>
  <w:style w:type="paragraph" w:customStyle="1" w:styleId="0C82DB7832CD4023BE3BA8E33599BB03">
    <w:name w:val="0C82DB7832CD4023BE3BA8E33599BB03"/>
    <w:rsid w:val="00D33400"/>
  </w:style>
  <w:style w:type="paragraph" w:customStyle="1" w:styleId="46FB07122383466AB618463BCC2CD76A">
    <w:name w:val="46FB07122383466AB618463BCC2CD76A"/>
    <w:rsid w:val="00D33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297B89-3BBA-43AE-9762-C4EB40B18C2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78E5D8-052E-4B65-9FA1-7D6DEEE6A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C1CFB-0B5E-47EB-9137-A2673B81D9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119AFB-09FF-41AF-8ABC-6592CE320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tf11379610_win32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2022-03-22T04:52:00Z</dcterms:created>
  <dcterms:modified xsi:type="dcterms:W3CDTF">2022-03-22T05:26:00Z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